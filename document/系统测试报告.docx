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0CFB" w14:textId="6A9D84FC" w:rsidR="00F03B5C" w:rsidRPr="00E204BB" w:rsidRDefault="003635D9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水源文档</w:t>
      </w:r>
    </w:p>
    <w:p w14:paraId="3C5DB0B5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7150DA15" w14:textId="77777777" w:rsidR="00320074" w:rsidRDefault="00320074">
      <w:pPr>
        <w:pStyle w:val="a4"/>
        <w:jc w:val="right"/>
        <w:rPr>
          <w:sz w:val="28"/>
        </w:rPr>
      </w:pPr>
    </w:p>
    <w:p w14:paraId="45CB38A9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0498DED" w14:textId="77777777" w:rsidR="00F03B5C" w:rsidRDefault="00F03B5C">
      <w:pPr>
        <w:pStyle w:val="a4"/>
        <w:rPr>
          <w:sz w:val="28"/>
        </w:rPr>
      </w:pPr>
    </w:p>
    <w:p w14:paraId="40D69178" w14:textId="77777777" w:rsidR="00F03B5C" w:rsidRDefault="00F03B5C"/>
    <w:p w14:paraId="0297704E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06BC0D4C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7756CF7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862C5B1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4E133AE" w14:textId="77777777">
        <w:tc>
          <w:tcPr>
            <w:tcW w:w="2304" w:type="dxa"/>
          </w:tcPr>
          <w:p w14:paraId="6046F96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DD9F58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DACF61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F6A879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7A8E26EA" w14:textId="77777777">
        <w:tc>
          <w:tcPr>
            <w:tcW w:w="2304" w:type="dxa"/>
          </w:tcPr>
          <w:p w14:paraId="3E88631E" w14:textId="2B7CF6CA" w:rsidR="00F03B5C" w:rsidRDefault="00D14C08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7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6</w:t>
            </w:r>
            <w:r w:rsidR="00F03B5C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1152" w:type="dxa"/>
          </w:tcPr>
          <w:p w14:paraId="114F45A0" w14:textId="4C2FA580" w:rsidR="00F03B5C" w:rsidRDefault="00D14C08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292EC8CB" w14:textId="3A020840" w:rsidR="00F03B5C" w:rsidRDefault="00D14C08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02D9DA08" w14:textId="72D0F6C4" w:rsidR="00F03B5C" w:rsidRDefault="00D14C08">
            <w:pPr>
              <w:pStyle w:val="Tabletext"/>
            </w:pPr>
            <w:r>
              <w:rPr>
                <w:rFonts w:hint="eastAsia"/>
              </w:rPr>
              <w:t>辛惟承</w:t>
            </w:r>
          </w:p>
        </w:tc>
      </w:tr>
      <w:tr w:rsidR="00F03B5C" w14:paraId="76BBB21B" w14:textId="77777777">
        <w:tc>
          <w:tcPr>
            <w:tcW w:w="2304" w:type="dxa"/>
          </w:tcPr>
          <w:p w14:paraId="3A77E03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3E061B0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10650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A00409D" w14:textId="77777777" w:rsidR="00F03B5C" w:rsidRDefault="00F03B5C">
            <w:pPr>
              <w:pStyle w:val="Tabletext"/>
            </w:pPr>
          </w:p>
        </w:tc>
      </w:tr>
      <w:tr w:rsidR="00F03B5C" w14:paraId="6141A86E" w14:textId="77777777">
        <w:tc>
          <w:tcPr>
            <w:tcW w:w="2304" w:type="dxa"/>
          </w:tcPr>
          <w:p w14:paraId="19ACA56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F513F8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AFFB860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F50FE88" w14:textId="77777777" w:rsidR="00F03B5C" w:rsidRDefault="00F03B5C">
            <w:pPr>
              <w:pStyle w:val="Tabletext"/>
            </w:pPr>
          </w:p>
        </w:tc>
      </w:tr>
      <w:tr w:rsidR="00F03B5C" w14:paraId="4FE94AAC" w14:textId="77777777">
        <w:tc>
          <w:tcPr>
            <w:tcW w:w="2304" w:type="dxa"/>
          </w:tcPr>
          <w:p w14:paraId="2EE77C1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18F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DCFA7A8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5FCA86" w14:textId="77777777" w:rsidR="00F03B5C" w:rsidRDefault="00F03B5C">
            <w:pPr>
              <w:pStyle w:val="Tabletext"/>
            </w:pPr>
          </w:p>
        </w:tc>
      </w:tr>
    </w:tbl>
    <w:p w14:paraId="43E29A13" w14:textId="77777777" w:rsidR="00F03B5C" w:rsidRDefault="00F03B5C"/>
    <w:p w14:paraId="673DB2D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502466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0352EF8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AC96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E693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63A5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8142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94CF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AA02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F051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3E7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97C2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D8C8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243FF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B731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E3F07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8CD14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5459F02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AF1F720" w14:textId="0E6F0AC6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54FD0BAB" w14:textId="63A160C6" w:rsidR="003635D9" w:rsidRPr="003635D9" w:rsidRDefault="003635D9" w:rsidP="003635D9">
      <w:pPr>
        <w:ind w:firstLineChars="200" w:firstLine="400"/>
      </w:pPr>
      <w:r>
        <w:rPr>
          <w:rFonts w:hint="eastAsia"/>
        </w:rPr>
        <w:t>本测试报告为</w:t>
      </w:r>
      <w:r>
        <w:rPr>
          <w:rFonts w:hint="eastAsia"/>
        </w:rPr>
        <w:t>水源文档</w:t>
      </w:r>
      <w:r>
        <w:rPr>
          <w:rFonts w:hint="eastAsia"/>
        </w:rPr>
        <w:t>软件项目的系统测试报告，目的在于对系统开发和实施后的的结果进行测试以及测试结果分析，发现系统中存在的问题，描述系统是否符合项目需求说明书中规定的功能和性能要求。</w:t>
      </w:r>
    </w:p>
    <w:p w14:paraId="772CDB01" w14:textId="1B66E1BE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54EF067F" w14:textId="70D9131F" w:rsidR="003635D9" w:rsidRPr="003635D9" w:rsidRDefault="003635D9" w:rsidP="003635D9">
      <w:pPr>
        <w:ind w:firstLineChars="250" w:firstLine="500"/>
      </w:pPr>
      <w:r>
        <w:rPr>
          <w:rFonts w:hint="eastAsia"/>
        </w:rPr>
        <w:t>本测试报告为水源文档软件项目的系统测试报告</w:t>
      </w:r>
    </w:p>
    <w:p w14:paraId="756C04E7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1028A6D1" w14:textId="60BB449A" w:rsidR="00D14C08" w:rsidRDefault="00614542" w:rsidP="00D14C08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0B43BC2A" w14:textId="5F289234" w:rsidR="00D14C08" w:rsidRPr="00D14C08" w:rsidRDefault="00D14C08" w:rsidP="00D14C08">
      <w:pPr>
        <w:ind w:firstLineChars="250" w:firstLine="500"/>
        <w:rPr>
          <w:rFonts w:hint="eastAsia"/>
        </w:rPr>
      </w:pPr>
      <w:r>
        <w:rPr>
          <w:rFonts w:hint="eastAsia"/>
        </w:rPr>
        <w:t>本测试报告为水源文档软件项目的系统测试报告</w:t>
      </w:r>
    </w:p>
    <w:p w14:paraId="2E3BBCD9" w14:textId="6EFE553D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2E18F5C7" w14:textId="3D73012A" w:rsidR="00650EF1" w:rsidRPr="00650EF1" w:rsidRDefault="00650EF1" w:rsidP="00650EF1">
      <w:pPr>
        <w:ind w:firstLineChars="200" w:firstLine="400"/>
      </w:pPr>
      <w:r>
        <w:rPr>
          <w:rFonts w:hint="eastAsia"/>
        </w:rPr>
        <w:t>本测试主要针对</w:t>
      </w:r>
      <w:r>
        <w:rPr>
          <w:rFonts w:hint="eastAsia"/>
        </w:rPr>
        <w:t>水源文档软件</w:t>
      </w:r>
      <w:r>
        <w:rPr>
          <w:rFonts w:hint="eastAsia"/>
        </w:rPr>
        <w:t>的</w:t>
      </w:r>
      <w:r>
        <w:rPr>
          <w:rFonts w:hint="eastAsia"/>
        </w:rPr>
        <w:t>各个模块进行功能测试和界面测试，以及</w:t>
      </w:r>
      <w:r>
        <w:rPr>
          <w:rFonts w:hint="eastAsia"/>
        </w:rPr>
        <w:t>各个模块的功能和用户交互性能进行测试。</w:t>
      </w:r>
    </w:p>
    <w:p w14:paraId="5F4B910C" w14:textId="000081BA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7D6B67" w14:textId="556591C9" w:rsidR="00650EF1" w:rsidRPr="00650EF1" w:rsidRDefault="00650EF1" w:rsidP="00650E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2022</w:t>
      </w:r>
      <w:r>
        <w:rPr>
          <w:rFonts w:hint="eastAsia"/>
        </w:rPr>
        <w:t>年6月1</w:t>
      </w:r>
      <w:r>
        <w:t>7</w:t>
      </w:r>
      <w:r>
        <w:rPr>
          <w:rFonts w:hint="eastAsia"/>
        </w:rPr>
        <w:t>日，水源文档软件小组成员集体测试。</w:t>
      </w:r>
    </w:p>
    <w:p w14:paraId="3B1DF0E2" w14:textId="6CDCE73C" w:rsidR="00F03B5C" w:rsidRDefault="004B0E53" w:rsidP="00650EF1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719FEC71" w14:textId="3DD20358" w:rsidR="00650EF1" w:rsidRPr="00650EF1" w:rsidRDefault="00650EF1" w:rsidP="00650E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使用各类浏览器。</w:t>
      </w:r>
    </w:p>
    <w:p w14:paraId="06AEE3A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7A6C574" w14:textId="44CD7C08" w:rsidR="007F35AF" w:rsidRPr="003635D9" w:rsidRDefault="005E7E40" w:rsidP="003635D9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13F1B5FB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6A5A1D2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ADF12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AD7D08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6467264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64335E5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1B6D11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D808D5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BB139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EEBE26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842F158" w14:textId="77777777" w:rsidTr="00BF6954">
        <w:tc>
          <w:tcPr>
            <w:tcW w:w="993" w:type="dxa"/>
            <w:vMerge w:val="restart"/>
          </w:tcPr>
          <w:p w14:paraId="1E1D4BC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64F1706D" w14:textId="3A4C5022" w:rsidR="00955DC2" w:rsidRPr="00BF6954" w:rsidRDefault="005B518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注册登录功能</w:t>
            </w:r>
          </w:p>
        </w:tc>
        <w:tc>
          <w:tcPr>
            <w:tcW w:w="979" w:type="dxa"/>
          </w:tcPr>
          <w:p w14:paraId="1D7302F5" w14:textId="1CAAEFB0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045200F" w14:textId="6AFC2C79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6EBBBFC" w14:textId="6743038F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C9798E7" w14:textId="7F04A26A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4ED18E0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354E878" w14:textId="77777777" w:rsidTr="00BF6954">
        <w:tc>
          <w:tcPr>
            <w:tcW w:w="993" w:type="dxa"/>
            <w:vMerge/>
          </w:tcPr>
          <w:p w14:paraId="1B31A3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A563F25" w14:textId="0AC84EA8" w:rsidR="00955DC2" w:rsidRPr="00BF6954" w:rsidRDefault="005B518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文档相关功能</w:t>
            </w:r>
          </w:p>
        </w:tc>
        <w:tc>
          <w:tcPr>
            <w:tcW w:w="979" w:type="dxa"/>
          </w:tcPr>
          <w:p w14:paraId="39C14609" w14:textId="29A16940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46A887B5" w14:textId="5A60840F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A6B0CAF" w14:textId="2EE695D6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7D27EED" w14:textId="5CB0A0D6" w:rsidR="00955DC2" w:rsidRPr="00BF11EB" w:rsidRDefault="005B51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315C0C6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71299395" w14:textId="77777777" w:rsidTr="00BF6954">
        <w:tc>
          <w:tcPr>
            <w:tcW w:w="993" w:type="dxa"/>
            <w:vMerge/>
          </w:tcPr>
          <w:p w14:paraId="5B6712A4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430F9F" w14:textId="34BB5B59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团队管理功能</w:t>
            </w:r>
          </w:p>
        </w:tc>
        <w:tc>
          <w:tcPr>
            <w:tcW w:w="979" w:type="dxa"/>
          </w:tcPr>
          <w:p w14:paraId="53BB0BC5" w14:textId="12AC3595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9BF6992" w14:textId="5FF7E8E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F41DA2F" w14:textId="44AEE9B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C5C163E" w14:textId="0548FEBB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63CE01D7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68B665EB" w14:textId="77777777" w:rsidTr="00BF6954">
        <w:tc>
          <w:tcPr>
            <w:tcW w:w="993" w:type="dxa"/>
            <w:vMerge/>
          </w:tcPr>
          <w:p w14:paraId="630FAC58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53977D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0E7895B" w14:textId="3690B1D9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14:paraId="4D8D0DBF" w14:textId="7F4DA93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755403D" w14:textId="68039EC8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C8E4005" w14:textId="10792DBB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7%</w:t>
            </w:r>
          </w:p>
        </w:tc>
        <w:tc>
          <w:tcPr>
            <w:tcW w:w="1116" w:type="dxa"/>
          </w:tcPr>
          <w:p w14:paraId="583AF42E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285D0A51" w14:textId="77777777" w:rsidTr="00BF6954">
        <w:tc>
          <w:tcPr>
            <w:tcW w:w="993" w:type="dxa"/>
            <w:vMerge w:val="restart"/>
          </w:tcPr>
          <w:p w14:paraId="3870E713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5E5DA3A9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95C697A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79475A6A" w14:textId="3CE9FCDA" w:rsidR="005B5181" w:rsidRPr="00BF6954" w:rsidRDefault="005B5181" w:rsidP="005B518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41648054" w14:textId="7796033F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479BFF0A" w14:textId="3944DDEF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6940B62" w14:textId="2202DFF6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88585E5" w14:textId="0D416253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756E6D1E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362E8679" w14:textId="77777777" w:rsidTr="00BF6954">
        <w:tc>
          <w:tcPr>
            <w:tcW w:w="993" w:type="dxa"/>
            <w:vMerge/>
          </w:tcPr>
          <w:p w14:paraId="146186FE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846F46" w14:textId="3DB243D9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FADC8B0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8F8F64F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20DFD9C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DC6F308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4665DF0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620841AB" w14:textId="77777777" w:rsidTr="00BF6954">
        <w:tc>
          <w:tcPr>
            <w:tcW w:w="993" w:type="dxa"/>
            <w:vMerge/>
          </w:tcPr>
          <w:p w14:paraId="31E991F8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891B1E8" w14:textId="2C3EF408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3862F0D1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6BD4C1B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671D7AE7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100DA9D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8CFAC0D" w14:textId="77777777" w:rsidR="005B5181" w:rsidRPr="00BF11EB" w:rsidRDefault="005B5181" w:rsidP="005B518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B5181" w14:paraId="31D6DE41" w14:textId="77777777" w:rsidTr="00BF6954">
        <w:tc>
          <w:tcPr>
            <w:tcW w:w="993" w:type="dxa"/>
            <w:vMerge/>
          </w:tcPr>
          <w:p w14:paraId="71CC19E1" w14:textId="77777777" w:rsidR="005B5181" w:rsidRPr="00BF6954" w:rsidRDefault="005B5181" w:rsidP="005B518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09C7FF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84A53D6" w14:textId="77777777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67EF62E" w14:textId="77777777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FB740D0" w14:textId="77777777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43E6060" w14:textId="77777777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04239B" w14:textId="77777777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5B5181" w14:paraId="00477DD9" w14:textId="77777777" w:rsidTr="00BF6954">
        <w:tc>
          <w:tcPr>
            <w:tcW w:w="993" w:type="dxa"/>
          </w:tcPr>
          <w:p w14:paraId="1B194180" w14:textId="77777777" w:rsidR="005B5181" w:rsidRPr="00BF6954" w:rsidRDefault="005B5181" w:rsidP="005B518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2F295D4" w14:textId="77777777" w:rsidR="005B5181" w:rsidRPr="00BF6954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F6AC70D" w14:textId="7E52DF0D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5E62F9D0" w14:textId="62BBBF90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14:paraId="16169454" w14:textId="57B0D87E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14:paraId="7B452657" w14:textId="402018C8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14:paraId="26DCD0EB" w14:textId="77777777" w:rsidR="005B5181" w:rsidRDefault="005B5181" w:rsidP="005B5181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1B3A355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8DC1E1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480676C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96D4498" w14:textId="77777777" w:rsidTr="007614BC">
        <w:tc>
          <w:tcPr>
            <w:tcW w:w="1596" w:type="dxa"/>
            <w:shd w:val="clear" w:color="auto" w:fill="E7E6E6" w:themeFill="background2"/>
          </w:tcPr>
          <w:p w14:paraId="3B07EB2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39D5848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4F4AC3F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24D34D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6F139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F30425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4BA5F484" w14:textId="77777777" w:rsidTr="007614BC">
        <w:tc>
          <w:tcPr>
            <w:tcW w:w="1596" w:type="dxa"/>
          </w:tcPr>
          <w:p w14:paraId="3FED37E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A86C46F" w14:textId="2A637D3C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6F2A812E" w14:textId="45C832B3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CAABE04" w14:textId="2C4DD6F1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D48867B" w14:textId="413BB431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25BED27" w14:textId="2A7C9112" w:rsidR="00B90DCB" w:rsidRPr="007F35AF" w:rsidRDefault="005B518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5B5181" w14:paraId="76306A1F" w14:textId="77777777" w:rsidTr="007614BC">
        <w:tc>
          <w:tcPr>
            <w:tcW w:w="1596" w:type="dxa"/>
          </w:tcPr>
          <w:p w14:paraId="38A255D4" w14:textId="77777777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46C372BE" w14:textId="4266D5AE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5315BCDD" w14:textId="3F72A29B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03FB3BF6" w14:textId="07790CE8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14:paraId="5837FF64" w14:textId="49B0FC8A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  <w:tc>
          <w:tcPr>
            <w:tcW w:w="1439" w:type="dxa"/>
          </w:tcPr>
          <w:p w14:paraId="774D93EA" w14:textId="07D62E25" w:rsidR="005B5181" w:rsidRPr="007F35AF" w:rsidRDefault="005B5181" w:rsidP="005B5181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14:paraId="3A6419AE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2D39E9C6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1CA284C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378BD81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0012A2C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057C34AA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FAB95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EA5997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1FD8E0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73E589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DD88B1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75CD81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FDA789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B51265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338268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C2AE3EE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77080A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4A51B8E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D06B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8E9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784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957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9CF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7C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B73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30634F0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F9F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66D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539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F7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4A8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DE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DEC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2DB8AB7B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B1F8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6288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C2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60D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07B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F6DC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7A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09757CA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90FAC82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959E60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28DB26A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7A66119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38BE51B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785163E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5722B8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7FD6E4D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007D750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7FEC34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3396C78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3A7041B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9680AA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792234CC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746E24A5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05065C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5C69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F46D79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BC9A22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5DC9D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616297B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B4239BC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6ADCA6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43B650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59EB40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4F0F257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0CA8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39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BE0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8A7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6C7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24F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DF3E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5929B1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E0FB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CC6A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D35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D4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407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24C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34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0EF6D73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7D6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A9DE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3C9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BFE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DB1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BBB9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952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7536D5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ABE28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DD52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75F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7DFF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689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4C1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EE43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697475A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49914E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58D1EEA" w14:textId="696DA492" w:rsidR="00F03B5C" w:rsidRDefault="00625BB9" w:rsidP="00650EF1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2E4F75C4" w14:textId="45B5F8D1" w:rsidR="00650EF1" w:rsidRDefault="00D14C08" w:rsidP="00F62019">
      <w:pPr>
        <w:ind w:firstLine="400"/>
      </w:pPr>
      <w:r>
        <w:rPr>
          <w:rFonts w:hint="eastAsia"/>
        </w:rPr>
        <w:t>本项目覆盖了</w:t>
      </w:r>
      <w:r>
        <w:rPr>
          <w:rFonts w:hint="eastAsia"/>
        </w:rPr>
        <w:t>大部分</w:t>
      </w:r>
      <w:r>
        <w:rPr>
          <w:rFonts w:hint="eastAsia"/>
        </w:rPr>
        <w:t>的测试需求及案例</w:t>
      </w:r>
      <w:r>
        <w:rPr>
          <w:rFonts w:hint="eastAsia"/>
        </w:rPr>
        <w:t>。</w:t>
      </w:r>
      <w:r w:rsidR="00F62019">
        <w:rPr>
          <w:rFonts w:hint="eastAsia"/>
        </w:rPr>
        <w:t>共有测试案例2</w:t>
      </w:r>
      <w:r w:rsidR="00F62019">
        <w:t>0</w:t>
      </w:r>
      <w:r w:rsidR="00F62019">
        <w:rPr>
          <w:rFonts w:hint="eastAsia"/>
        </w:rPr>
        <w:t>项，通过1</w:t>
      </w:r>
      <w:r w:rsidR="00F62019">
        <w:t>9</w:t>
      </w:r>
      <w:r w:rsidR="00F62019">
        <w:rPr>
          <w:rFonts w:hint="eastAsia"/>
        </w:rPr>
        <w:t>项，未通过1项，通过率9</w:t>
      </w:r>
      <w:r w:rsidR="00F62019">
        <w:t>5</w:t>
      </w:r>
      <w:r w:rsidR="00F62019">
        <w:rPr>
          <w:rFonts w:hint="eastAsia"/>
        </w:rPr>
        <w:t>%。</w:t>
      </w:r>
    </w:p>
    <w:p w14:paraId="1301C381" w14:textId="53F7E506" w:rsidR="00F62019" w:rsidRPr="00650EF1" w:rsidRDefault="00F62019" w:rsidP="00F62019">
      <w:pPr>
        <w:ind w:firstLine="400"/>
        <w:rPr>
          <w:rFonts w:hint="eastAsia"/>
        </w:rPr>
      </w:pPr>
      <w:r>
        <w:rPr>
          <w:rFonts w:hint="eastAsia"/>
        </w:rPr>
        <w:t>目前未通过案例未修复，有待未来完善过程中修复。</w:t>
      </w:r>
    </w:p>
    <w:sectPr w:rsidR="00F62019" w:rsidRPr="00650EF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FB78" w14:textId="77777777" w:rsidR="00E23078" w:rsidRDefault="00E23078">
      <w:r>
        <w:separator/>
      </w:r>
    </w:p>
  </w:endnote>
  <w:endnote w:type="continuationSeparator" w:id="0">
    <w:p w14:paraId="728B5C18" w14:textId="77777777" w:rsidR="00E23078" w:rsidRDefault="00E2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61F50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C3A1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5E876F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7E94CC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A5BF6F3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AED1" w14:textId="77777777" w:rsidR="00E23078" w:rsidRDefault="00E23078">
      <w:r>
        <w:separator/>
      </w:r>
    </w:p>
  </w:footnote>
  <w:footnote w:type="continuationSeparator" w:id="0">
    <w:p w14:paraId="512AC800" w14:textId="77777777" w:rsidR="00E23078" w:rsidRDefault="00E2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F529" w14:textId="77777777" w:rsidR="00D67C01" w:rsidRDefault="00D67C01">
    <w:pPr>
      <w:rPr>
        <w:sz w:val="24"/>
      </w:rPr>
    </w:pPr>
  </w:p>
  <w:p w14:paraId="1369FBC4" w14:textId="77777777" w:rsidR="00D67C01" w:rsidRDefault="00D67C01">
    <w:pPr>
      <w:pBdr>
        <w:top w:val="single" w:sz="6" w:space="1" w:color="auto"/>
      </w:pBdr>
      <w:rPr>
        <w:sz w:val="24"/>
      </w:rPr>
    </w:pPr>
  </w:p>
  <w:p w14:paraId="63EC47D2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A8C3746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70317F86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8E11900" w14:textId="77777777" w:rsidTr="00D24DCF">
      <w:tc>
        <w:tcPr>
          <w:tcW w:w="6379" w:type="dxa"/>
        </w:tcPr>
        <w:p w14:paraId="3EEACBF5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09F432E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25638AE" w14:textId="77777777" w:rsidTr="00D24DCF">
      <w:tc>
        <w:tcPr>
          <w:tcW w:w="6379" w:type="dxa"/>
        </w:tcPr>
        <w:p w14:paraId="3E88CDF2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51988E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14:paraId="50C954C9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45125611">
    <w:abstractNumId w:val="0"/>
  </w:num>
  <w:num w:numId="2" w16cid:durableId="179683098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3724299">
    <w:abstractNumId w:val="10"/>
  </w:num>
  <w:num w:numId="4" w16cid:durableId="148642610">
    <w:abstractNumId w:val="21"/>
  </w:num>
  <w:num w:numId="5" w16cid:durableId="1658458263">
    <w:abstractNumId w:val="15"/>
  </w:num>
  <w:num w:numId="6" w16cid:durableId="1105887088">
    <w:abstractNumId w:val="14"/>
  </w:num>
  <w:num w:numId="7" w16cid:durableId="131256387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082605638">
    <w:abstractNumId w:val="2"/>
  </w:num>
  <w:num w:numId="9" w16cid:durableId="98374795">
    <w:abstractNumId w:val="20"/>
  </w:num>
  <w:num w:numId="10" w16cid:durableId="455489901">
    <w:abstractNumId w:val="3"/>
  </w:num>
  <w:num w:numId="11" w16cid:durableId="852648234">
    <w:abstractNumId w:val="11"/>
  </w:num>
  <w:num w:numId="12" w16cid:durableId="192575653">
    <w:abstractNumId w:val="9"/>
  </w:num>
  <w:num w:numId="13" w16cid:durableId="2025672737">
    <w:abstractNumId w:val="19"/>
  </w:num>
  <w:num w:numId="14" w16cid:durableId="37779351">
    <w:abstractNumId w:val="8"/>
  </w:num>
  <w:num w:numId="15" w16cid:durableId="2066028930">
    <w:abstractNumId w:val="5"/>
  </w:num>
  <w:num w:numId="16" w16cid:durableId="46690848">
    <w:abstractNumId w:val="18"/>
  </w:num>
  <w:num w:numId="17" w16cid:durableId="2029283599">
    <w:abstractNumId w:val="13"/>
  </w:num>
  <w:num w:numId="18" w16cid:durableId="1478258469">
    <w:abstractNumId w:val="6"/>
  </w:num>
  <w:num w:numId="19" w16cid:durableId="1227573433">
    <w:abstractNumId w:val="12"/>
  </w:num>
  <w:num w:numId="20" w16cid:durableId="567767428">
    <w:abstractNumId w:val="7"/>
  </w:num>
  <w:num w:numId="21" w16cid:durableId="1928535461">
    <w:abstractNumId w:val="16"/>
  </w:num>
  <w:num w:numId="22" w16cid:durableId="1878394339">
    <w:abstractNumId w:val="17"/>
  </w:num>
  <w:num w:numId="23" w16cid:durableId="1764109948">
    <w:abstractNumId w:val="0"/>
  </w:num>
  <w:num w:numId="24" w16cid:durableId="218246065">
    <w:abstractNumId w:val="4"/>
  </w:num>
  <w:num w:numId="25" w16cid:durableId="1253926432">
    <w:abstractNumId w:val="22"/>
  </w:num>
  <w:num w:numId="26" w16cid:durableId="27918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635D9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B5181"/>
    <w:rsid w:val="005E7E40"/>
    <w:rsid w:val="0060630B"/>
    <w:rsid w:val="006104D3"/>
    <w:rsid w:val="006128B3"/>
    <w:rsid w:val="00614542"/>
    <w:rsid w:val="00625BB9"/>
    <w:rsid w:val="00650EF1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4C08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23078"/>
    <w:rsid w:val="00E36DCD"/>
    <w:rsid w:val="00E672A3"/>
    <w:rsid w:val="00EE5F35"/>
    <w:rsid w:val="00F03B5C"/>
    <w:rsid w:val="00F1061A"/>
    <w:rsid w:val="00F554B7"/>
    <w:rsid w:val="00F6201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2F77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468</TotalTime>
  <Pages>6</Pages>
  <Words>398</Words>
  <Characters>2269</Characters>
  <Application>Microsoft Office Word</Application>
  <DocSecurity>0</DocSecurity>
  <Lines>18</Lines>
  <Paragraphs>5</Paragraphs>
  <ScaleCrop>false</ScaleCrop>
  <Company>&lt;SJTU&gt;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A5696</cp:lastModifiedBy>
  <cp:revision>69</cp:revision>
  <dcterms:created xsi:type="dcterms:W3CDTF">2014-07-21T08:17:00Z</dcterms:created>
  <dcterms:modified xsi:type="dcterms:W3CDTF">2022-06-17T13:39:00Z</dcterms:modified>
</cp:coreProperties>
</file>